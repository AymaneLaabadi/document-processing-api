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C33C8" w14:textId="77777777" w:rsidR="00D345B8" w:rsidRDefault="00364F24" w:rsidP="00D345B8">
      <w:pPr>
        <w:rPr>
          <w:lang w:val="en-US"/>
        </w:rPr>
      </w:pPr>
      <w:r>
        <w:rPr>
          <w:noProof/>
          <w:sz w:val="20"/>
        </w:rPr>
        <w:drawing>
          <wp:inline distT="0" distB="0" distL="0" distR="0" wp14:anchorId="67626F34" wp14:editId="4650FF99">
            <wp:extent cx="1662874" cy="3276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74" cy="3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6C88" w14:textId="77777777" w:rsidR="00364F24" w:rsidRDefault="00364F24" w:rsidP="00D345B8">
      <w:pPr>
        <w:rPr>
          <w:lang w:val="en-US"/>
        </w:rPr>
      </w:pPr>
    </w:p>
    <w:p w14:paraId="581F4E09" w14:textId="77777777" w:rsidR="00364F24" w:rsidRDefault="00364F24" w:rsidP="00D345B8">
      <w:pPr>
        <w:rPr>
          <w:lang w:val="en-US"/>
        </w:rPr>
      </w:pPr>
    </w:p>
    <w:p w14:paraId="440184B0" w14:textId="77777777" w:rsidR="00364F24" w:rsidRDefault="00364F24" w:rsidP="00D345B8">
      <w:pPr>
        <w:rPr>
          <w:lang w:val="en-US"/>
        </w:rPr>
      </w:pPr>
    </w:p>
    <w:p w14:paraId="094C307A" w14:textId="719013D7" w:rsidR="008E3C4F" w:rsidRPr="003F521C" w:rsidRDefault="008E3C4F" w:rsidP="00364F24">
      <w:pPr>
        <w:widowControl w:val="0"/>
        <w:autoSpaceDE w:val="0"/>
        <w:autoSpaceDN w:val="0"/>
        <w:adjustRightInd w:val="0"/>
        <w:spacing w:line="240" w:lineRule="auto"/>
        <w:ind w:left="114" w:right="-284"/>
        <w:jc w:val="right"/>
        <w:rPr>
          <w:rFonts w:ascii="Times New Roman" w:hAnsi="Times New Roman"/>
          <w:sz w:val="24"/>
          <w:szCs w:val="24"/>
        </w:rPr>
      </w:pPr>
      <w:bookmarkStart w:id="0" w:name="page_total_master0_1"/>
      <w:bookmarkStart w:id="1" w:name="page_total_1"/>
      <w:bookmarkEnd w:id="0"/>
      <w:bookmarkEnd w:id="1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53F1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</w:t>
      </w:r>
      <w:r w:rsidR="0004117B">
        <w:rPr>
          <w:rFonts w:ascii="Times New Roman" w:hAnsi="Times New Roman"/>
          <w:sz w:val="24"/>
          <w:szCs w:val="24"/>
        </w:rPr>
        <w:t>..</w:t>
      </w:r>
      <w:r w:rsidRPr="003F521C">
        <w:rPr>
          <w:rFonts w:ascii="Times New Roman" w:hAnsi="Times New Roman"/>
          <w:sz w:val="24"/>
          <w:szCs w:val="24"/>
        </w:rPr>
        <w:t xml:space="preserve">, </w:t>
      </w:r>
      <w:r w:rsidR="0004117B">
        <w:rPr>
          <w:rFonts w:ascii="Times New Roman" w:hAnsi="Times New Roman"/>
          <w:sz w:val="24"/>
          <w:szCs w:val="24"/>
        </w:rPr>
        <w:t>…</w:t>
      </w:r>
    </w:p>
    <w:p w14:paraId="4AEC784F" w14:textId="77777777" w:rsidR="008E3C4F" w:rsidRPr="00264B70" w:rsidRDefault="008E3C4F" w:rsidP="008E3C4F">
      <w:pPr>
        <w:widowControl w:val="0"/>
        <w:autoSpaceDE w:val="0"/>
        <w:autoSpaceDN w:val="0"/>
        <w:adjustRightInd w:val="0"/>
        <w:spacing w:line="240" w:lineRule="auto"/>
        <w:ind w:left="114" w:right="108"/>
        <w:rPr>
          <w:rFonts w:ascii="Times New Roman" w:hAnsi="Times New Roman"/>
          <w:sz w:val="24"/>
          <w:szCs w:val="24"/>
        </w:rPr>
      </w:pPr>
    </w:p>
    <w:p w14:paraId="6CD04D2E" w14:textId="4F83BA7F" w:rsidR="008E3C4F" w:rsidRPr="00EB2DA7" w:rsidRDefault="008E3C4F" w:rsidP="00364F24">
      <w:pPr>
        <w:widowControl w:val="0"/>
        <w:autoSpaceDE w:val="0"/>
        <w:autoSpaceDN w:val="0"/>
        <w:adjustRightInd w:val="0"/>
        <w:spacing w:line="240" w:lineRule="auto"/>
        <w:ind w:left="114" w:right="108"/>
        <w:rPr>
          <w:rFonts w:ascii="Times New Roman" w:hAnsi="Times New Roman"/>
          <w:sz w:val="24"/>
          <w:szCs w:val="24"/>
        </w:rPr>
      </w:pPr>
      <w:r w:rsidRPr="00EB2DA7">
        <w:rPr>
          <w:rFonts w:ascii="Times New Roman" w:hAnsi="Times New Roman"/>
          <w:sz w:val="24"/>
          <w:szCs w:val="24"/>
        </w:rPr>
        <w:t xml:space="preserve">CMO – </w:t>
      </w:r>
      <w:r w:rsidR="00EB2DA7" w:rsidRPr="00EB2DA7">
        <w:rPr>
          <w:rFonts w:ascii="Times New Roman" w:hAnsi="Times New Roman"/>
          <w:sz w:val="24"/>
          <w:szCs w:val="24"/>
        </w:rPr>
        <w:t>47</w:t>
      </w:r>
    </w:p>
    <w:p w14:paraId="0E2DDFCA" w14:textId="77777777" w:rsidR="00D345B8" w:rsidRPr="001C348F" w:rsidRDefault="00D345B8" w:rsidP="00D345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4" w:firstLine="141"/>
        <w:rPr>
          <w:rFonts w:ascii="Times New Roman" w:hAnsi="Times New Roman"/>
          <w:sz w:val="24"/>
          <w:lang w:val="de-DE"/>
        </w:rPr>
      </w:pPr>
    </w:p>
    <w:p w14:paraId="24C3363E" w14:textId="096DD3EF" w:rsidR="00D345B8" w:rsidRPr="00313C8D" w:rsidRDefault="0004117B" w:rsidP="008E3C4F">
      <w:pPr>
        <w:ind w:left="482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sz w:val="24"/>
        </w:rPr>
        <w:t>…</w:t>
      </w:r>
    </w:p>
    <w:p w14:paraId="7004A8F6" w14:textId="77777777" w:rsidR="00D345B8" w:rsidRPr="001C348F" w:rsidRDefault="00D345B8" w:rsidP="00D345B8">
      <w:pPr>
        <w:rPr>
          <w:rFonts w:ascii="Times New Roman" w:hAnsi="Times New Roman"/>
          <w:sz w:val="24"/>
          <w:lang w:val="de-DE"/>
        </w:rPr>
      </w:pPr>
      <w:r w:rsidRPr="001C348F">
        <w:rPr>
          <w:rFonts w:ascii="Times New Roman" w:hAnsi="Times New Roman"/>
          <w:sz w:val="24"/>
          <w:lang w:val="de-DE"/>
        </w:rPr>
        <w:tab/>
      </w:r>
    </w:p>
    <w:p w14:paraId="7DD2C74C" w14:textId="726A00FB" w:rsidR="008E3C4F" w:rsidRPr="008E3C4F" w:rsidRDefault="00D345B8" w:rsidP="00364F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4"/>
          <w:szCs w:val="24"/>
        </w:rPr>
      </w:pPr>
      <w:r w:rsidRPr="008E3C4F">
        <w:rPr>
          <w:rFonts w:ascii="Times New Roman" w:hAnsi="Times New Roman"/>
          <w:sz w:val="24"/>
          <w:szCs w:val="24"/>
        </w:rPr>
        <w:t xml:space="preserve">Objet  : </w:t>
      </w:r>
      <w:r w:rsidR="008E3C4F" w:rsidRPr="008E3C4F">
        <w:rPr>
          <w:rFonts w:ascii="Times New Roman" w:hAnsi="Times New Roman"/>
          <w:sz w:val="24"/>
          <w:szCs w:val="24"/>
        </w:rPr>
        <w:t xml:space="preserve">Lettre de crédit irrévocable N° </w:t>
      </w:r>
      <w:r w:rsidR="0004117B">
        <w:rPr>
          <w:rFonts w:ascii="Times New Roman" w:hAnsi="Times New Roman"/>
          <w:sz w:val="24"/>
          <w:szCs w:val="24"/>
        </w:rPr>
        <w:t>#21#</w:t>
      </w:r>
      <w:r w:rsidR="00A804E7">
        <w:rPr>
          <w:rFonts w:ascii="Times New Roman" w:hAnsi="Times New Roman"/>
          <w:sz w:val="24"/>
          <w:szCs w:val="24"/>
        </w:rPr>
        <w:t xml:space="preserve"> </w:t>
      </w:r>
      <w:r w:rsidR="008E3C4F" w:rsidRPr="008E3C4F">
        <w:rPr>
          <w:rFonts w:ascii="Times New Roman" w:hAnsi="Times New Roman"/>
          <w:sz w:val="24"/>
          <w:szCs w:val="24"/>
        </w:rPr>
        <w:t xml:space="preserve">DATED </w:t>
      </w:r>
      <w:r w:rsidR="0004117B">
        <w:rPr>
          <w:rFonts w:ascii="Times New Roman" w:hAnsi="Times New Roman"/>
          <w:sz w:val="24"/>
          <w:szCs w:val="24"/>
        </w:rPr>
        <w:t>#31C#</w:t>
      </w:r>
    </w:p>
    <w:p w14:paraId="1A349809" w14:textId="156023A7" w:rsidR="00D345B8" w:rsidRPr="00313C8D" w:rsidRDefault="00D345B8" w:rsidP="00364F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4"/>
        </w:rPr>
      </w:pPr>
      <w:proofErr w:type="gramStart"/>
      <w:r w:rsidRPr="00313C8D">
        <w:rPr>
          <w:rFonts w:ascii="Times New Roman" w:hAnsi="Times New Roman"/>
          <w:sz w:val="24"/>
          <w:szCs w:val="24"/>
          <w:u w:val="single"/>
        </w:rPr>
        <w:t>v</w:t>
      </w:r>
      <w:proofErr w:type="gramEnd"/>
      <w:r w:rsidRPr="00313C8D">
        <w:rPr>
          <w:rFonts w:ascii="Times New Roman" w:hAnsi="Times New Roman"/>
          <w:sz w:val="24"/>
          <w:szCs w:val="24"/>
          <w:u w:val="single"/>
        </w:rPr>
        <w:t>/réf</w:t>
      </w:r>
      <w:r w:rsidRPr="00313C8D">
        <w:rPr>
          <w:rFonts w:ascii="Times New Roman" w:hAnsi="Times New Roman"/>
          <w:sz w:val="24"/>
          <w:szCs w:val="24"/>
        </w:rPr>
        <w:t xml:space="preserve">   </w:t>
      </w:r>
      <w:r w:rsidRPr="00313C8D">
        <w:rPr>
          <w:rFonts w:ascii="Times New Roman" w:hAnsi="Times New Roman"/>
          <w:sz w:val="24"/>
        </w:rPr>
        <w:t xml:space="preserve">: </w:t>
      </w:r>
      <w:r w:rsidR="0004117B">
        <w:rPr>
          <w:rFonts w:ascii="Times New Roman" w:hAnsi="Times New Roman"/>
          <w:sz w:val="24"/>
        </w:rPr>
        <w:t>#20#</w:t>
      </w:r>
    </w:p>
    <w:p w14:paraId="6EB95A9F" w14:textId="77777777" w:rsidR="00D345B8" w:rsidRPr="00313C8D" w:rsidRDefault="00D345B8" w:rsidP="00D345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4"/>
          <w:szCs w:val="24"/>
        </w:rPr>
      </w:pPr>
    </w:p>
    <w:p w14:paraId="57D67F4B" w14:textId="77777777" w:rsidR="00D345B8" w:rsidRPr="001C348F" w:rsidRDefault="00D345B8" w:rsidP="00D345B8">
      <w:pPr>
        <w:tabs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</w:tabs>
        <w:ind w:left="851"/>
        <w:rPr>
          <w:rFonts w:ascii="Times New Roman" w:hAnsi="Times New Roman"/>
          <w:sz w:val="24"/>
          <w:szCs w:val="24"/>
        </w:rPr>
      </w:pPr>
      <w:r w:rsidRPr="001C348F">
        <w:rPr>
          <w:rFonts w:ascii="Times New Roman" w:hAnsi="Times New Roman"/>
          <w:sz w:val="24"/>
          <w:szCs w:val="24"/>
        </w:rPr>
        <w:t xml:space="preserve">Messieurs, </w:t>
      </w:r>
    </w:p>
    <w:p w14:paraId="5ADE5210" w14:textId="77777777" w:rsidR="00D345B8" w:rsidRPr="001C348F" w:rsidRDefault="00D345B8" w:rsidP="00D345B8">
      <w:pPr>
        <w:tabs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</w:tabs>
        <w:ind w:left="-567" w:right="-426" w:firstLine="567"/>
        <w:rPr>
          <w:rFonts w:ascii="Times New Roman" w:hAnsi="Times New Roman"/>
          <w:sz w:val="24"/>
          <w:szCs w:val="24"/>
        </w:rPr>
      </w:pPr>
    </w:p>
    <w:p w14:paraId="1DFF0648" w14:textId="329C3593" w:rsidR="00D345B8" w:rsidRPr="001C348F" w:rsidRDefault="008E3C4F" w:rsidP="00364F24">
      <w:pPr>
        <w:tabs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31"/>
          <w:tab w:val="left" w:pos="9214"/>
          <w:tab w:val="left" w:pos="9648"/>
          <w:tab w:val="left" w:pos="10368"/>
        </w:tabs>
        <w:spacing w:line="240" w:lineRule="auto"/>
        <w:ind w:right="-142" w:firstLine="567"/>
        <w:jc w:val="both"/>
        <w:rPr>
          <w:rFonts w:ascii="Times New Roman" w:hAnsi="Times New Roman"/>
          <w:sz w:val="24"/>
          <w:szCs w:val="24"/>
        </w:rPr>
      </w:pPr>
      <w:r w:rsidRPr="008E3C4F">
        <w:rPr>
          <w:rFonts w:ascii="Times New Roman" w:hAnsi="Times New Roman"/>
          <w:sz w:val="24"/>
          <w:szCs w:val="24"/>
        </w:rPr>
        <w:t xml:space="preserve">Nous nous référons au crédit documentaire, cité en référence, et vous prions de trouver, sous ce pli, les documents relatifs à une livraison de </w:t>
      </w:r>
      <w:r w:rsidR="0004117B">
        <w:rPr>
          <w:rFonts w:ascii="Times New Roman" w:hAnsi="Times New Roman"/>
          <w:sz w:val="24"/>
          <w:szCs w:val="24"/>
        </w:rPr>
        <w:t>#gross weight#</w:t>
      </w:r>
      <w:r w:rsidRPr="008E3C4F">
        <w:rPr>
          <w:rFonts w:ascii="Times New Roman" w:hAnsi="Times New Roman"/>
          <w:sz w:val="24"/>
          <w:szCs w:val="24"/>
        </w:rPr>
        <w:t xml:space="preserve"> TM de </w:t>
      </w:r>
      <w:r w:rsidR="0004117B">
        <w:rPr>
          <w:rFonts w:ascii="Times New Roman" w:hAnsi="Times New Roman"/>
          <w:sz w:val="24"/>
          <w:szCs w:val="24"/>
        </w:rPr>
        <w:t>#45A#</w:t>
      </w:r>
      <w:r w:rsidRPr="008E3C4F">
        <w:rPr>
          <w:rFonts w:ascii="Times New Roman" w:hAnsi="Times New Roman"/>
          <w:sz w:val="24"/>
          <w:szCs w:val="24"/>
        </w:rPr>
        <w:t xml:space="preserve">, effectuée par le navire </w:t>
      </w:r>
      <w:r w:rsidR="0004117B">
        <w:rPr>
          <w:rFonts w:ascii="Times New Roman" w:hAnsi="Times New Roman"/>
          <w:sz w:val="24"/>
          <w:szCs w:val="24"/>
        </w:rPr>
        <w:t>…</w:t>
      </w:r>
      <w:r w:rsidRPr="008E3C4F">
        <w:rPr>
          <w:rFonts w:ascii="Times New Roman" w:hAnsi="Times New Roman"/>
          <w:sz w:val="24"/>
          <w:szCs w:val="24"/>
        </w:rPr>
        <w:t xml:space="preserve"> date de connaissement le </w:t>
      </w:r>
      <w:r w:rsidR="0004117B">
        <w:rPr>
          <w:rFonts w:ascii="Times New Roman" w:hAnsi="Times New Roman"/>
          <w:sz w:val="24"/>
          <w:szCs w:val="24"/>
        </w:rPr>
        <w:t>…</w:t>
      </w:r>
      <w:r w:rsidR="00364F24">
        <w:rPr>
          <w:rFonts w:ascii="Times New Roman" w:hAnsi="Times New Roman"/>
          <w:sz w:val="24"/>
          <w:szCs w:val="24"/>
        </w:rPr>
        <w:t xml:space="preserve"> </w:t>
      </w:r>
      <w:r w:rsidRPr="008E3C4F">
        <w:rPr>
          <w:rFonts w:ascii="Times New Roman" w:hAnsi="Times New Roman"/>
          <w:sz w:val="24"/>
          <w:szCs w:val="24"/>
        </w:rPr>
        <w:t>à destination d</w:t>
      </w:r>
      <w:r w:rsidR="00A804E7">
        <w:rPr>
          <w:rFonts w:ascii="Times New Roman" w:hAnsi="Times New Roman"/>
          <w:sz w:val="24"/>
          <w:szCs w:val="24"/>
        </w:rPr>
        <w:t xml:space="preserve">e </w:t>
      </w:r>
      <w:r w:rsidR="0004117B">
        <w:rPr>
          <w:rFonts w:ascii="Times New Roman" w:hAnsi="Times New Roman"/>
          <w:sz w:val="24"/>
          <w:szCs w:val="24"/>
        </w:rPr>
        <w:t>#44F#</w:t>
      </w:r>
      <w:r>
        <w:rPr>
          <w:rFonts w:ascii="Times New Roman" w:hAnsi="Times New Roman"/>
          <w:sz w:val="24"/>
          <w:szCs w:val="24"/>
        </w:rPr>
        <w:t xml:space="preserve"> </w:t>
      </w:r>
      <w:r w:rsidR="00D345B8" w:rsidRPr="001C348F">
        <w:rPr>
          <w:rFonts w:ascii="Times New Roman" w:hAnsi="Times New Roman"/>
          <w:sz w:val="24"/>
          <w:szCs w:val="24"/>
        </w:rPr>
        <w:t>:</w:t>
      </w:r>
    </w:p>
    <w:p w14:paraId="3F9FA236" w14:textId="77777777" w:rsidR="008E3C4F" w:rsidRDefault="008E3C4F" w:rsidP="0004117B">
      <w:pPr>
        <w:tabs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</w:tabs>
        <w:ind w:right="-426"/>
        <w:rPr>
          <w:rFonts w:ascii="Times New Roman" w:hAnsi="Times New Roman"/>
          <w:sz w:val="24"/>
          <w:szCs w:val="24"/>
        </w:rPr>
      </w:pPr>
    </w:p>
    <w:p w14:paraId="7A9F8AB7" w14:textId="6108CB16" w:rsidR="0004117B" w:rsidRDefault="0004117B" w:rsidP="0004117B">
      <w:pPr>
        <w:tabs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</w:tabs>
        <w:ind w:right="-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Pr="0004117B">
        <w:rPr>
          <w:rFonts w:ascii="Times New Roman" w:hAnsi="Times New Roman"/>
          <w:sz w:val="24"/>
          <w:szCs w:val="24"/>
        </w:rPr>
        <w:t>Required Documents</w:t>
      </w:r>
      <w:r>
        <w:rPr>
          <w:rFonts w:ascii="Times New Roman" w:hAnsi="Times New Roman"/>
          <w:sz w:val="24"/>
          <w:szCs w:val="24"/>
        </w:rPr>
        <w:t>#</w:t>
      </w:r>
    </w:p>
    <w:p w14:paraId="7AEC52EA" w14:textId="77777777" w:rsidR="0004117B" w:rsidRPr="00A804E7" w:rsidRDefault="0004117B" w:rsidP="0004117B">
      <w:pPr>
        <w:tabs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</w:tabs>
        <w:ind w:right="-426"/>
        <w:rPr>
          <w:rFonts w:ascii="Times New Roman" w:hAnsi="Times New Roman"/>
          <w:sz w:val="24"/>
          <w:szCs w:val="24"/>
          <w:lang w:val="fr-MA"/>
        </w:rPr>
      </w:pPr>
    </w:p>
    <w:p w14:paraId="6A1EC576" w14:textId="77777777" w:rsidR="00D345B8" w:rsidRPr="001C348F" w:rsidRDefault="00D345B8" w:rsidP="006307FE">
      <w:pPr>
        <w:ind w:right="-142" w:firstLine="567"/>
        <w:rPr>
          <w:rFonts w:ascii="Times New Roman" w:hAnsi="Times New Roman"/>
          <w:sz w:val="24"/>
          <w:szCs w:val="24"/>
        </w:rPr>
      </w:pPr>
      <w:r w:rsidRPr="001C348F">
        <w:rPr>
          <w:rFonts w:ascii="Times New Roman" w:hAnsi="Times New Roman"/>
          <w:sz w:val="24"/>
          <w:szCs w:val="24"/>
        </w:rPr>
        <w:t xml:space="preserve">Nous vous prions de bien vouloir transmettre ces documents </w:t>
      </w:r>
      <w:r w:rsidRPr="001C348F">
        <w:rPr>
          <w:rFonts w:ascii="Times New Roman" w:hAnsi="Times New Roman"/>
          <w:b/>
          <w:sz w:val="24"/>
          <w:szCs w:val="24"/>
          <w:u w:val="single"/>
        </w:rPr>
        <w:t xml:space="preserve">tels que </w:t>
      </w:r>
      <w:r w:rsidRPr="001C348F">
        <w:rPr>
          <w:rFonts w:ascii="Times New Roman" w:hAnsi="Times New Roman"/>
          <w:sz w:val="24"/>
          <w:szCs w:val="24"/>
        </w:rPr>
        <w:t>à la banque concernée et de nous communiquer la référence d’envoi, tout en lui demandant de procéder au paiement de notre facture à l’échéance en application des termes de la lettre de crédit.</w:t>
      </w:r>
    </w:p>
    <w:p w14:paraId="398A2386" w14:textId="77777777" w:rsidR="00D345B8" w:rsidRPr="001C348F" w:rsidRDefault="00D345B8" w:rsidP="00D345B8">
      <w:pPr>
        <w:tabs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</w:tabs>
        <w:ind w:left="-567" w:right="-426" w:firstLine="567"/>
        <w:rPr>
          <w:rFonts w:ascii="Times New Roman" w:hAnsi="Times New Roman"/>
          <w:sz w:val="24"/>
          <w:szCs w:val="24"/>
        </w:rPr>
      </w:pPr>
    </w:p>
    <w:p w14:paraId="0381957D" w14:textId="77777777" w:rsidR="00D345B8" w:rsidRPr="001C348F" w:rsidRDefault="00D345B8" w:rsidP="00D345B8">
      <w:pPr>
        <w:keepLines/>
        <w:tabs>
          <w:tab w:val="left" w:pos="9923"/>
          <w:tab w:val="left" w:pos="10065"/>
        </w:tabs>
        <w:ind w:left="-567" w:right="-426" w:firstLine="567"/>
        <w:rPr>
          <w:rFonts w:ascii="Times New Roman" w:hAnsi="Times New Roman"/>
          <w:sz w:val="24"/>
          <w:szCs w:val="24"/>
        </w:rPr>
      </w:pPr>
      <w:r w:rsidRPr="001C348F">
        <w:rPr>
          <w:rFonts w:ascii="Times New Roman" w:hAnsi="Times New Roman"/>
          <w:sz w:val="24"/>
          <w:szCs w:val="24"/>
        </w:rPr>
        <w:t xml:space="preserve"> Veuillez agréer, Messieurs, nos salutations distinguées.</w:t>
      </w:r>
    </w:p>
    <w:p w14:paraId="1D508CAB" w14:textId="77777777" w:rsidR="00D345B8" w:rsidRPr="00D345B8" w:rsidRDefault="00D345B8" w:rsidP="00D345B8"/>
    <w:p w14:paraId="36312EB3" w14:textId="77777777" w:rsidR="00D345B8" w:rsidRPr="00D345B8" w:rsidRDefault="00D345B8" w:rsidP="00D345B8"/>
    <w:p w14:paraId="17D953CF" w14:textId="77777777" w:rsidR="00D345B8" w:rsidRPr="00D345B8" w:rsidRDefault="00D345B8" w:rsidP="00D345B8"/>
    <w:p w14:paraId="0770EA52" w14:textId="77777777" w:rsidR="00D345B8" w:rsidRPr="00D345B8" w:rsidRDefault="00D345B8" w:rsidP="00D345B8"/>
    <w:p w14:paraId="11D9EF29" w14:textId="77777777" w:rsidR="00D345B8" w:rsidRPr="00D345B8" w:rsidRDefault="00D345B8" w:rsidP="00D345B8"/>
    <w:p w14:paraId="70B8A12D" w14:textId="77777777" w:rsidR="00D345B8" w:rsidRPr="00D345B8" w:rsidRDefault="00D345B8" w:rsidP="00D345B8"/>
    <w:p w14:paraId="760C3EC5" w14:textId="77777777" w:rsidR="00D345B8" w:rsidRPr="00D345B8" w:rsidRDefault="00D345B8" w:rsidP="00D345B8"/>
    <w:p w14:paraId="4ED0FC7C" w14:textId="77777777" w:rsidR="00D345B8" w:rsidRDefault="00D345B8" w:rsidP="00D345B8"/>
    <w:p w14:paraId="4272F0B2" w14:textId="77777777" w:rsidR="00D345B8" w:rsidRPr="00D345B8" w:rsidRDefault="00D345B8" w:rsidP="00D345B8"/>
    <w:p w14:paraId="22FBDE76" w14:textId="77777777" w:rsidR="00D345B8" w:rsidRDefault="00D345B8" w:rsidP="00D345B8"/>
    <w:p w14:paraId="33920CD7" w14:textId="77777777" w:rsidR="006307FE" w:rsidRDefault="006307FE" w:rsidP="00D345B8"/>
    <w:p w14:paraId="050361E3" w14:textId="77777777" w:rsidR="006307FE" w:rsidRDefault="006307FE" w:rsidP="00D345B8"/>
    <w:p w14:paraId="6DCEE368" w14:textId="77777777" w:rsidR="006307FE" w:rsidRDefault="006307FE" w:rsidP="00D345B8"/>
    <w:p w14:paraId="34F6F17C" w14:textId="77777777" w:rsidR="006307FE" w:rsidRPr="00D345B8" w:rsidRDefault="006307FE" w:rsidP="00D345B8"/>
    <w:p w14:paraId="009B00AF" w14:textId="77777777" w:rsidR="00D345B8" w:rsidRPr="00D345B8" w:rsidRDefault="00D345B8" w:rsidP="00D345B8"/>
    <w:p w14:paraId="5575FCDC" w14:textId="77777777" w:rsidR="00D345B8" w:rsidRPr="00D345B8" w:rsidRDefault="00D345B8" w:rsidP="00D345B8"/>
    <w:p w14:paraId="2A72621C" w14:textId="77777777" w:rsidR="00D345B8" w:rsidRPr="00D345B8" w:rsidRDefault="00D345B8" w:rsidP="00D345B8"/>
    <w:p w14:paraId="012A977B" w14:textId="77777777" w:rsidR="00364F24" w:rsidRPr="00364F24" w:rsidRDefault="00364F24" w:rsidP="00364F24">
      <w:pPr>
        <w:rPr>
          <w:b/>
        </w:rPr>
      </w:pPr>
    </w:p>
    <w:p w14:paraId="5A01EBDA" w14:textId="77777777" w:rsidR="00364F24" w:rsidRPr="00364F24" w:rsidRDefault="00364F24" w:rsidP="00364F24">
      <w:pPr>
        <w:rPr>
          <w:b/>
        </w:rPr>
      </w:pPr>
      <w:r w:rsidRPr="00364F24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C6A6507" wp14:editId="08B28C39">
                <wp:simplePos x="0" y="0"/>
                <wp:positionH relativeFrom="page">
                  <wp:posOffset>285115</wp:posOffset>
                </wp:positionH>
                <wp:positionV relativeFrom="paragraph">
                  <wp:posOffset>162560</wp:posOffset>
                </wp:positionV>
                <wp:extent cx="695452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4520" cy="1270"/>
                        </a:xfrm>
                        <a:custGeom>
                          <a:avLst/>
                          <a:gdLst>
                            <a:gd name="T0" fmla="+- 0 449 449"/>
                            <a:gd name="T1" fmla="*/ T0 w 10952"/>
                            <a:gd name="T2" fmla="+- 0 11400 449"/>
                            <a:gd name="T3" fmla="*/ T2 w 109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2">
                              <a:moveTo>
                                <a:pt x="0" y="0"/>
                              </a:moveTo>
                              <a:lnTo>
                                <a:pt x="10951" y="0"/>
                              </a:lnTo>
                            </a:path>
                          </a:pathLst>
                        </a:custGeom>
                        <a:noFill/>
                        <a:ln w="228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66286" id="Freeform 2" o:spid="_x0000_s1026" style="position:absolute;margin-left:22.45pt;margin-top:12.8pt;width:547.6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" path="m,l10951,e" filled="f" strokeweight="1.8pt">
                <v:path arrowok="t" o:connecttype="custom" o:connectlocs="0,0;6953885,0" o:connectangles="0,0"/>
                <w10:wrap type="topAndBottom" anchorx="page"/>
              </v:shape>
            </w:pict>
          </mc:Fallback>
        </mc:AlternateContent>
      </w:r>
    </w:p>
    <w:p w14:paraId="16C1DD72" w14:textId="77777777" w:rsidR="00364F24" w:rsidRPr="00364F24" w:rsidRDefault="00364F24" w:rsidP="00364F24">
      <w:pPr>
        <w:ind w:left="-284"/>
      </w:pPr>
      <w:r w:rsidRPr="00364F24">
        <w:t>OCP Nutricrops S.A.</w:t>
      </w:r>
    </w:p>
    <w:p w14:paraId="265915CA" w14:textId="77777777" w:rsidR="00364F24" w:rsidRPr="00364F24" w:rsidRDefault="00364F24" w:rsidP="00364F24">
      <w:pPr>
        <w:ind w:left="-284"/>
      </w:pPr>
      <w:r w:rsidRPr="00364F24">
        <w:t>Société anonyme au capital social de 31.300.145.000 dirhams Siège social : Complexe Jorf Lasfar BP 118 – Province El Jadida, Maroc</w:t>
      </w:r>
      <w:r>
        <w:t xml:space="preserve"> </w:t>
      </w:r>
      <w:r w:rsidRPr="00364F24">
        <w:t>Registre du commerce d’El Jadida n°19941 – IF N° : 53231271 – ICE N° : 003112449000021</w:t>
      </w:r>
    </w:p>
    <w:p w14:paraId="42A5A2C6" w14:textId="77777777" w:rsidR="00D345B8" w:rsidRPr="00364F24" w:rsidRDefault="00D345B8" w:rsidP="00364F24">
      <w:pPr>
        <w:ind w:left="-284"/>
      </w:pPr>
    </w:p>
    <w:sectPr w:rsidR="00D345B8" w:rsidRPr="00364F24" w:rsidSect="00BC37F2">
      <w:headerReference w:type="first" r:id="rId8"/>
      <w:footerReference w:type="first" r:id="rId9"/>
      <w:type w:val="continuous"/>
      <w:pgSz w:w="11904" w:h="16838"/>
      <w:pgMar w:top="142" w:right="1131" w:bottom="425" w:left="1134" w:header="142" w:footer="176" w:gutter="0"/>
      <w:cols w:space="709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0C813" w14:textId="77777777" w:rsidR="004C33AC" w:rsidRDefault="004C33AC">
      <w:pPr>
        <w:spacing w:line="240" w:lineRule="auto"/>
      </w:pPr>
      <w:r>
        <w:separator/>
      </w:r>
    </w:p>
  </w:endnote>
  <w:endnote w:type="continuationSeparator" w:id="0">
    <w:p w14:paraId="6B92E91C" w14:textId="77777777" w:rsidR="004C33AC" w:rsidRDefault="004C3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BA66D" w14:textId="77777777" w:rsidR="007837D8" w:rsidRDefault="00031D0F" w:rsidP="00FA1269">
    <w:pPr>
      <w:pStyle w:val="Footer"/>
      <w:tabs>
        <w:tab w:val="clear" w:pos="4536"/>
        <w:tab w:val="clear" w:pos="9072"/>
      </w:tabs>
      <w:spacing w:line="216" w:lineRule="exact"/>
    </w:pPr>
    <w:r>
      <w:rPr>
        <w:noProof/>
      </w:rPr>
      <w:drawing>
        <wp:inline distT="0" distB="0" distL="0" distR="0" wp14:anchorId="087AF9E2" wp14:editId="70D1072D">
          <wp:extent cx="6085840" cy="1000125"/>
          <wp:effectExtent l="0" t="0" r="0" b="9525"/>
          <wp:docPr id="198" name="Image 1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5840" cy="1000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3DAD1" w14:textId="77777777" w:rsidR="004C33AC" w:rsidRDefault="004C33AC">
      <w:pPr>
        <w:spacing w:line="240" w:lineRule="auto"/>
      </w:pPr>
      <w:r>
        <w:separator/>
      </w:r>
    </w:p>
  </w:footnote>
  <w:footnote w:type="continuationSeparator" w:id="0">
    <w:p w14:paraId="5A0FB54F" w14:textId="77777777" w:rsidR="004C33AC" w:rsidRDefault="004C3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E1B6F" w14:textId="77777777" w:rsidR="00031D0F" w:rsidRDefault="00031D0F" w:rsidP="00031D0F">
    <w:pPr>
      <w:widowControl w:val="0"/>
      <w:tabs>
        <w:tab w:val="center" w:pos="4644"/>
        <w:tab w:val="right" w:pos="9180"/>
      </w:tabs>
      <w:autoSpaceDE w:val="0"/>
      <w:autoSpaceDN w:val="0"/>
      <w:adjustRightInd w:val="0"/>
      <w:spacing w:line="240" w:lineRule="auto"/>
      <w:ind w:left="114" w:right="108"/>
      <w:rPr>
        <w:rFonts w:ascii="Arial" w:hAnsi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173E5"/>
    <w:multiLevelType w:val="hybridMultilevel"/>
    <w:tmpl w:val="EE2A42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977E4"/>
    <w:multiLevelType w:val="hybridMultilevel"/>
    <w:tmpl w:val="4CC20420"/>
    <w:lvl w:ilvl="0" w:tplc="808281F8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  <w:lang w:val="en-GB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FE3551"/>
    <w:multiLevelType w:val="hybridMultilevel"/>
    <w:tmpl w:val="461E7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D37C2"/>
    <w:multiLevelType w:val="hybridMultilevel"/>
    <w:tmpl w:val="DE84EA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06F3B"/>
    <w:multiLevelType w:val="hybridMultilevel"/>
    <w:tmpl w:val="0D1E72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053846">
    <w:abstractNumId w:val="0"/>
  </w:num>
  <w:num w:numId="2" w16cid:durableId="2013138373">
    <w:abstractNumId w:val="3"/>
  </w:num>
  <w:num w:numId="3" w16cid:durableId="545069497">
    <w:abstractNumId w:val="1"/>
  </w:num>
  <w:num w:numId="4" w16cid:durableId="658848177">
    <w:abstractNumId w:val="4"/>
  </w:num>
  <w:num w:numId="5" w16cid:durableId="895317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EA8"/>
    <w:rsid w:val="00004BAB"/>
    <w:rsid w:val="000073DF"/>
    <w:rsid w:val="00010FCB"/>
    <w:rsid w:val="00021BFD"/>
    <w:rsid w:val="00031D0F"/>
    <w:rsid w:val="0004117B"/>
    <w:rsid w:val="00045159"/>
    <w:rsid w:val="0004743C"/>
    <w:rsid w:val="0006306B"/>
    <w:rsid w:val="00066361"/>
    <w:rsid w:val="00066E4F"/>
    <w:rsid w:val="000702C7"/>
    <w:rsid w:val="000A08DF"/>
    <w:rsid w:val="000A1BCC"/>
    <w:rsid w:val="000A3340"/>
    <w:rsid w:val="000B7B33"/>
    <w:rsid w:val="000C417C"/>
    <w:rsid w:val="000D792D"/>
    <w:rsid w:val="000F0035"/>
    <w:rsid w:val="001113B0"/>
    <w:rsid w:val="001118AA"/>
    <w:rsid w:val="00117E7E"/>
    <w:rsid w:val="001314DB"/>
    <w:rsid w:val="00146BB4"/>
    <w:rsid w:val="00153CCD"/>
    <w:rsid w:val="00187CEE"/>
    <w:rsid w:val="001940D4"/>
    <w:rsid w:val="001A367C"/>
    <w:rsid w:val="001B20D6"/>
    <w:rsid w:val="001C6EF8"/>
    <w:rsid w:val="001D00FF"/>
    <w:rsid w:val="001D2C17"/>
    <w:rsid w:val="001D2F70"/>
    <w:rsid w:val="001D6963"/>
    <w:rsid w:val="002009DE"/>
    <w:rsid w:val="00234B70"/>
    <w:rsid w:val="00235589"/>
    <w:rsid w:val="00254BAB"/>
    <w:rsid w:val="00283611"/>
    <w:rsid w:val="00285D18"/>
    <w:rsid w:val="00285E1A"/>
    <w:rsid w:val="00293DA1"/>
    <w:rsid w:val="00294BD7"/>
    <w:rsid w:val="002958FE"/>
    <w:rsid w:val="002A30B0"/>
    <w:rsid w:val="002B214D"/>
    <w:rsid w:val="002C6AAF"/>
    <w:rsid w:val="002C6FB1"/>
    <w:rsid w:val="002E6C07"/>
    <w:rsid w:val="00307951"/>
    <w:rsid w:val="003134EE"/>
    <w:rsid w:val="003151EE"/>
    <w:rsid w:val="00326ED8"/>
    <w:rsid w:val="00343D15"/>
    <w:rsid w:val="00363703"/>
    <w:rsid w:val="00364F24"/>
    <w:rsid w:val="00371838"/>
    <w:rsid w:val="0037274F"/>
    <w:rsid w:val="003834DE"/>
    <w:rsid w:val="00391327"/>
    <w:rsid w:val="00396AE2"/>
    <w:rsid w:val="003B0FB9"/>
    <w:rsid w:val="003B38AB"/>
    <w:rsid w:val="003C0C73"/>
    <w:rsid w:val="003C4242"/>
    <w:rsid w:val="003E2F7D"/>
    <w:rsid w:val="004059ED"/>
    <w:rsid w:val="00410901"/>
    <w:rsid w:val="004245C0"/>
    <w:rsid w:val="00443882"/>
    <w:rsid w:val="00460D74"/>
    <w:rsid w:val="0046459C"/>
    <w:rsid w:val="00464A7A"/>
    <w:rsid w:val="004719E9"/>
    <w:rsid w:val="00484833"/>
    <w:rsid w:val="004859D6"/>
    <w:rsid w:val="00486807"/>
    <w:rsid w:val="004A01DB"/>
    <w:rsid w:val="004A73B1"/>
    <w:rsid w:val="004C33AC"/>
    <w:rsid w:val="004D78A3"/>
    <w:rsid w:val="004E609F"/>
    <w:rsid w:val="00507C9B"/>
    <w:rsid w:val="00525344"/>
    <w:rsid w:val="00537B5E"/>
    <w:rsid w:val="00542432"/>
    <w:rsid w:val="00560247"/>
    <w:rsid w:val="00563934"/>
    <w:rsid w:val="00582260"/>
    <w:rsid w:val="0058424E"/>
    <w:rsid w:val="005844AC"/>
    <w:rsid w:val="005962C9"/>
    <w:rsid w:val="005A12D0"/>
    <w:rsid w:val="005A3758"/>
    <w:rsid w:val="005B098D"/>
    <w:rsid w:val="005B5478"/>
    <w:rsid w:val="005B6EA8"/>
    <w:rsid w:val="005D559B"/>
    <w:rsid w:val="006053CD"/>
    <w:rsid w:val="00616121"/>
    <w:rsid w:val="006307FE"/>
    <w:rsid w:val="006317D0"/>
    <w:rsid w:val="00641E03"/>
    <w:rsid w:val="006422FC"/>
    <w:rsid w:val="00654BCC"/>
    <w:rsid w:val="006600B8"/>
    <w:rsid w:val="00660E57"/>
    <w:rsid w:val="0066564D"/>
    <w:rsid w:val="0069331A"/>
    <w:rsid w:val="006A1003"/>
    <w:rsid w:val="006A69E1"/>
    <w:rsid w:val="006A7FA3"/>
    <w:rsid w:val="006B2914"/>
    <w:rsid w:val="006C24B9"/>
    <w:rsid w:val="006C2EF3"/>
    <w:rsid w:val="006D3B0F"/>
    <w:rsid w:val="006D6CE3"/>
    <w:rsid w:val="006F29E0"/>
    <w:rsid w:val="006F2C3B"/>
    <w:rsid w:val="007120E6"/>
    <w:rsid w:val="00716D12"/>
    <w:rsid w:val="00735BC2"/>
    <w:rsid w:val="007502AF"/>
    <w:rsid w:val="00750FD6"/>
    <w:rsid w:val="00765371"/>
    <w:rsid w:val="007703C4"/>
    <w:rsid w:val="007723BF"/>
    <w:rsid w:val="0077432E"/>
    <w:rsid w:val="007837D8"/>
    <w:rsid w:val="00783A53"/>
    <w:rsid w:val="00786D5D"/>
    <w:rsid w:val="00793961"/>
    <w:rsid w:val="007A7084"/>
    <w:rsid w:val="007D6473"/>
    <w:rsid w:val="007D6555"/>
    <w:rsid w:val="007E04E1"/>
    <w:rsid w:val="007E6339"/>
    <w:rsid w:val="008017CA"/>
    <w:rsid w:val="0080197D"/>
    <w:rsid w:val="008026A1"/>
    <w:rsid w:val="00810FAA"/>
    <w:rsid w:val="0082020A"/>
    <w:rsid w:val="008204CB"/>
    <w:rsid w:val="00826AFE"/>
    <w:rsid w:val="0083229A"/>
    <w:rsid w:val="008550E6"/>
    <w:rsid w:val="00877AA6"/>
    <w:rsid w:val="00880CFB"/>
    <w:rsid w:val="00884618"/>
    <w:rsid w:val="008A5D07"/>
    <w:rsid w:val="008B10E4"/>
    <w:rsid w:val="008D4DEE"/>
    <w:rsid w:val="008E3769"/>
    <w:rsid w:val="008E3C4F"/>
    <w:rsid w:val="009259F7"/>
    <w:rsid w:val="0092695C"/>
    <w:rsid w:val="00975B84"/>
    <w:rsid w:val="00976F3C"/>
    <w:rsid w:val="009960D6"/>
    <w:rsid w:val="009C2F2D"/>
    <w:rsid w:val="009E2C2E"/>
    <w:rsid w:val="009E6CB8"/>
    <w:rsid w:val="00A05E78"/>
    <w:rsid w:val="00A122F4"/>
    <w:rsid w:val="00A263A5"/>
    <w:rsid w:val="00A26A86"/>
    <w:rsid w:val="00A54C69"/>
    <w:rsid w:val="00A56C10"/>
    <w:rsid w:val="00A60C10"/>
    <w:rsid w:val="00A63F8A"/>
    <w:rsid w:val="00A703ED"/>
    <w:rsid w:val="00A712FA"/>
    <w:rsid w:val="00A804E7"/>
    <w:rsid w:val="00A86234"/>
    <w:rsid w:val="00AA267B"/>
    <w:rsid w:val="00AA4017"/>
    <w:rsid w:val="00AB7DEF"/>
    <w:rsid w:val="00AD5988"/>
    <w:rsid w:val="00AE120F"/>
    <w:rsid w:val="00AE3CD4"/>
    <w:rsid w:val="00AF5213"/>
    <w:rsid w:val="00B02FB8"/>
    <w:rsid w:val="00B049DA"/>
    <w:rsid w:val="00B06460"/>
    <w:rsid w:val="00B142E5"/>
    <w:rsid w:val="00B15314"/>
    <w:rsid w:val="00B21106"/>
    <w:rsid w:val="00B32845"/>
    <w:rsid w:val="00B32D54"/>
    <w:rsid w:val="00B368D1"/>
    <w:rsid w:val="00B55078"/>
    <w:rsid w:val="00B560CD"/>
    <w:rsid w:val="00BA321B"/>
    <w:rsid w:val="00BA7713"/>
    <w:rsid w:val="00BB4A5B"/>
    <w:rsid w:val="00BC37F2"/>
    <w:rsid w:val="00BC7FD7"/>
    <w:rsid w:val="00C16180"/>
    <w:rsid w:val="00C2273C"/>
    <w:rsid w:val="00C60EB3"/>
    <w:rsid w:val="00C7452B"/>
    <w:rsid w:val="00C92B7C"/>
    <w:rsid w:val="00C97168"/>
    <w:rsid w:val="00CB2F8D"/>
    <w:rsid w:val="00CE4A30"/>
    <w:rsid w:val="00CF178B"/>
    <w:rsid w:val="00CF206A"/>
    <w:rsid w:val="00D2580C"/>
    <w:rsid w:val="00D31F5E"/>
    <w:rsid w:val="00D345B8"/>
    <w:rsid w:val="00D42DAF"/>
    <w:rsid w:val="00D942AF"/>
    <w:rsid w:val="00DA0342"/>
    <w:rsid w:val="00DB1291"/>
    <w:rsid w:val="00DB12B2"/>
    <w:rsid w:val="00DB1998"/>
    <w:rsid w:val="00DD043F"/>
    <w:rsid w:val="00DD7413"/>
    <w:rsid w:val="00DE24B1"/>
    <w:rsid w:val="00DE3FC3"/>
    <w:rsid w:val="00DF3D4C"/>
    <w:rsid w:val="00E02DC7"/>
    <w:rsid w:val="00E30F69"/>
    <w:rsid w:val="00E34840"/>
    <w:rsid w:val="00E40220"/>
    <w:rsid w:val="00E44B55"/>
    <w:rsid w:val="00E62479"/>
    <w:rsid w:val="00E7058F"/>
    <w:rsid w:val="00E71FCC"/>
    <w:rsid w:val="00E75B7E"/>
    <w:rsid w:val="00E87DA7"/>
    <w:rsid w:val="00E91678"/>
    <w:rsid w:val="00E91D5D"/>
    <w:rsid w:val="00E9702F"/>
    <w:rsid w:val="00EB2DA7"/>
    <w:rsid w:val="00EC17FF"/>
    <w:rsid w:val="00EC735C"/>
    <w:rsid w:val="00EF3EAC"/>
    <w:rsid w:val="00F049E8"/>
    <w:rsid w:val="00F121C0"/>
    <w:rsid w:val="00F22AF8"/>
    <w:rsid w:val="00F27262"/>
    <w:rsid w:val="00F42629"/>
    <w:rsid w:val="00F5627D"/>
    <w:rsid w:val="00F622D6"/>
    <w:rsid w:val="00F74EE5"/>
    <w:rsid w:val="00F82A76"/>
    <w:rsid w:val="00F94DDB"/>
    <w:rsid w:val="00F95934"/>
    <w:rsid w:val="00FA01CB"/>
    <w:rsid w:val="00FD0BFD"/>
    <w:rsid w:val="00FD2F13"/>
    <w:rsid w:val="00FF1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A6D4A59"/>
  <w15:docId w15:val="{8E03B1C8-EF06-472A-8042-C392F146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D15"/>
    <w:pPr>
      <w:spacing w:line="216" w:lineRule="atLeast"/>
    </w:pPr>
    <w:rPr>
      <w:rFonts w:asciiTheme="minorHAnsi" w:hAnsiTheme="minorHAnsi"/>
      <w:sz w:val="18"/>
    </w:rPr>
  </w:style>
  <w:style w:type="paragraph" w:styleId="Heading1">
    <w:name w:val="heading 1"/>
    <w:basedOn w:val="Normal"/>
    <w:next w:val="Normal"/>
    <w:link w:val="Heading1Char"/>
    <w:qFormat/>
    <w:rsid w:val="0077432E"/>
    <w:pPr>
      <w:keepNext/>
      <w:tabs>
        <w:tab w:val="left" w:pos="3168"/>
        <w:tab w:val="left" w:pos="3888"/>
        <w:tab w:val="left" w:pos="4608"/>
        <w:tab w:val="left" w:pos="5328"/>
        <w:tab w:val="left" w:pos="6048"/>
        <w:tab w:val="left" w:pos="6768"/>
        <w:tab w:val="left" w:pos="7488"/>
        <w:tab w:val="left" w:pos="8208"/>
        <w:tab w:val="left" w:pos="8928"/>
        <w:tab w:val="left" w:pos="9648"/>
        <w:tab w:val="left" w:pos="10368"/>
      </w:tabs>
      <w:spacing w:line="240" w:lineRule="auto"/>
      <w:ind w:left="567"/>
      <w:jc w:val="center"/>
      <w:outlineLvl w:val="0"/>
    </w:pPr>
    <w:rPr>
      <w:rFonts w:ascii="Times New Roman" w:hAnsi="Times New Roman"/>
      <w:b/>
      <w:sz w:val="32"/>
      <w:u w:val="single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3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722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409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A409AD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A409AD"/>
    <w:pPr>
      <w:spacing w:line="216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rsid w:val="00A122F4"/>
  </w:style>
  <w:style w:type="paragraph" w:customStyle="1" w:styleId="Titrecontact">
    <w:name w:val="Titre contact"/>
    <w:basedOn w:val="Normal"/>
    <w:rsid w:val="00FA1269"/>
    <w:pPr>
      <w:framePr w:w="9639" w:h="57" w:wrap="around" w:vAnchor="page" w:hAnchor="page" w:x="1135" w:y="15010" w:anchorLock="1"/>
      <w:spacing w:line="190" w:lineRule="atLeast"/>
    </w:pPr>
    <w:rPr>
      <w:color w:val="00722D"/>
      <w:sz w:val="16"/>
    </w:rPr>
  </w:style>
  <w:style w:type="paragraph" w:customStyle="1" w:styleId="Textecontact">
    <w:name w:val="Texte contact"/>
    <w:basedOn w:val="Normal"/>
    <w:rsid w:val="00DE574E"/>
    <w:pPr>
      <w:framePr w:w="9639" w:h="57" w:wrap="around" w:vAnchor="page" w:hAnchor="page" w:x="1135" w:y="14040"/>
      <w:spacing w:line="156" w:lineRule="atLeast"/>
    </w:pPr>
    <w:rPr>
      <w:sz w:val="13"/>
    </w:rPr>
  </w:style>
  <w:style w:type="paragraph" w:customStyle="1" w:styleId="Intitulesociete">
    <w:name w:val="Intitule societe"/>
    <w:basedOn w:val="Normal"/>
    <w:rsid w:val="00343D15"/>
    <w:pPr>
      <w:spacing w:after="220" w:line="324" w:lineRule="atLeast"/>
    </w:pPr>
    <w:rPr>
      <w:b/>
      <w:color w:val="00722D" w:themeColor="accent1"/>
      <w:sz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0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0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13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7432E"/>
    <w:rPr>
      <w:b/>
      <w:sz w:val="32"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32E"/>
    <w:rPr>
      <w:rFonts w:asciiTheme="majorHAnsi" w:eastAsiaTheme="majorEastAsia" w:hAnsiTheme="majorHAnsi" w:cstheme="majorBidi"/>
      <w:b/>
      <w:bCs/>
      <w:color w:val="00722D" w:themeColor="accent1"/>
      <w:sz w:val="18"/>
    </w:rPr>
  </w:style>
  <w:style w:type="paragraph" w:styleId="BlockText">
    <w:name w:val="Block Text"/>
    <w:basedOn w:val="Normal"/>
    <w:rsid w:val="0077432E"/>
    <w:pPr>
      <w:tabs>
        <w:tab w:val="left" w:pos="3168"/>
        <w:tab w:val="left" w:pos="3888"/>
        <w:tab w:val="left" w:pos="4608"/>
        <w:tab w:val="left" w:pos="5328"/>
        <w:tab w:val="left" w:pos="6048"/>
        <w:tab w:val="left" w:pos="6768"/>
        <w:tab w:val="left" w:pos="7488"/>
        <w:tab w:val="left" w:pos="8208"/>
        <w:tab w:val="left" w:pos="8928"/>
        <w:tab w:val="left" w:pos="9648"/>
        <w:tab w:val="left" w:pos="10368"/>
      </w:tabs>
      <w:spacing w:line="240" w:lineRule="auto"/>
      <w:ind w:left="567" w:right="283"/>
    </w:pPr>
    <w:rPr>
      <w:rFonts w:ascii="Bookman Old Style" w:hAnsi="Bookman Old Style"/>
      <w:b/>
      <w:sz w:val="24"/>
      <w:lang w:val="en-GB"/>
    </w:rPr>
  </w:style>
  <w:style w:type="paragraph" w:customStyle="1" w:styleId="wordsection1">
    <w:name w:val="wordsection1"/>
    <w:basedOn w:val="Normal"/>
    <w:uiPriority w:val="99"/>
    <w:rsid w:val="006A7FA3"/>
    <w:pPr>
      <w:spacing w:line="240" w:lineRule="auto"/>
    </w:pPr>
    <w:rPr>
      <w:rFonts w:ascii="Times New Roman" w:eastAsiaTheme="minorHAnsi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735BC2"/>
    <w:pPr>
      <w:tabs>
        <w:tab w:val="left" w:pos="3168"/>
        <w:tab w:val="left" w:pos="3888"/>
        <w:tab w:val="left" w:pos="4608"/>
        <w:tab w:val="left" w:pos="5328"/>
        <w:tab w:val="left" w:pos="6048"/>
        <w:tab w:val="left" w:pos="6768"/>
        <w:tab w:val="left" w:pos="7488"/>
        <w:tab w:val="left" w:pos="8208"/>
        <w:tab w:val="left" w:pos="8928"/>
        <w:tab w:val="left" w:pos="9648"/>
        <w:tab w:val="left" w:pos="10368"/>
      </w:tabs>
      <w:spacing w:line="240" w:lineRule="auto"/>
      <w:ind w:left="1134" w:firstLine="567"/>
    </w:pPr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735BC2"/>
    <w:rPr>
      <w:rFonts w:ascii="Arial" w:hAnsi="Arial"/>
      <w:b/>
      <w:sz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364F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64F24"/>
    <w:rPr>
      <w:rFonts w:asciiTheme="minorHAnsi" w:hAnsiTheme="minorHAns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ergui\Local%20Settings\Temporary%20Internet%20Files\Content.Outlook\9MXXTVYR\ocp_tdl_std_maroc_phosphore_uk.dotx" TargetMode="External"/></Relationships>
</file>

<file path=word/theme/theme1.xml><?xml version="1.0" encoding="utf-8"?>
<a:theme xmlns:a="http://schemas.openxmlformats.org/drawingml/2006/main" name="Thème Office">
  <a:themeElements>
    <a:clrScheme name="OCP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722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CP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ocp_tdl_std_maroc_phosphore_uk.dotx</Template>
  <TotalTime>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OCP</vt:lpstr>
    </vt:vector>
  </TitlesOfParts>
  <Company>OCP</Company>
  <LinksUpToDate>false</LinksUpToDate>
  <CharactersWithSpaces>970</CharactersWithSpaces>
  <SharedDoc>false</SharedDoc>
  <HyperlinkBase/>
  <HLinks>
    <vt:vector size="6" baseType="variant">
      <vt:variant>
        <vt:i4>3604511</vt:i4>
      </vt:variant>
      <vt:variant>
        <vt:i4>-1</vt:i4>
      </vt:variant>
      <vt:variant>
        <vt:i4>2050</vt:i4>
      </vt:variant>
      <vt:variant>
        <vt:i4>1</vt:i4>
      </vt:variant>
      <vt:variant>
        <vt:lpwstr>logo_ocp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OCP</dc:title>
  <dc:creator>SALMI Abderrahim</dc:creator>
  <cp:lastModifiedBy>Aymane LAABADI</cp:lastModifiedBy>
  <cp:revision>2</cp:revision>
  <cp:lastPrinted>2019-01-23T10:29:00Z</cp:lastPrinted>
  <dcterms:created xsi:type="dcterms:W3CDTF">2025-02-08T03:02:00Z</dcterms:created>
  <dcterms:modified xsi:type="dcterms:W3CDTF">2025-02-08T03:02:00Z</dcterms:modified>
</cp:coreProperties>
</file>